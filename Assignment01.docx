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07" w:rsidRPr="007A2607" w:rsidRDefault="00350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01</w:t>
      </w:r>
    </w:p>
    <w:p w:rsidR="007A2607" w:rsidRPr="007A2607" w:rsidRDefault="007A2607">
      <w:pPr>
        <w:rPr>
          <w:b/>
          <w:sz w:val="32"/>
          <w:szCs w:val="32"/>
        </w:rPr>
      </w:pPr>
    </w:p>
    <w:p w:rsidR="007A2607" w:rsidRDefault="007A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members:</w:t>
      </w:r>
    </w:p>
    <w:tbl>
      <w:tblPr>
        <w:tblpPr w:leftFromText="180" w:rightFromText="180" w:vertAnchor="text" w:horzAnchor="margin" w:tblpXSpec="center" w:tblpY="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2"/>
      </w:tblGrid>
      <w:tr w:rsidR="00A82FD9" w:rsidRPr="000D4BB4" w:rsidTr="00A82FD9">
        <w:trPr>
          <w:trHeight w:val="697"/>
        </w:trPr>
        <w:tc>
          <w:tcPr>
            <w:tcW w:w="5462" w:type="dxa"/>
            <w:shd w:val="clear" w:color="auto" w:fill="auto"/>
          </w:tcPr>
          <w:p w:rsidR="00A82FD9" w:rsidRPr="000D4BB4" w:rsidRDefault="007237B9" w:rsidP="00A82FD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Steven Pitts</w:t>
            </w:r>
          </w:p>
        </w:tc>
      </w:tr>
      <w:tr w:rsidR="00A82FD9" w:rsidRPr="000D4BB4" w:rsidTr="00A82FD9">
        <w:trPr>
          <w:trHeight w:val="728"/>
        </w:trPr>
        <w:tc>
          <w:tcPr>
            <w:tcW w:w="5462" w:type="dxa"/>
            <w:shd w:val="clear" w:color="auto" w:fill="auto"/>
          </w:tcPr>
          <w:p w:rsidR="00A82FD9" w:rsidRPr="000D4BB4" w:rsidRDefault="007237B9" w:rsidP="00A82FD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Sneha Maharjan</w:t>
            </w:r>
          </w:p>
        </w:tc>
      </w:tr>
      <w:tr w:rsidR="00A82FD9" w:rsidRPr="000D4BB4" w:rsidTr="00A82FD9">
        <w:trPr>
          <w:trHeight w:val="728"/>
        </w:trPr>
        <w:tc>
          <w:tcPr>
            <w:tcW w:w="5462" w:type="dxa"/>
            <w:shd w:val="clear" w:color="auto" w:fill="auto"/>
          </w:tcPr>
          <w:p w:rsidR="00A82FD9" w:rsidRPr="000D4BB4" w:rsidRDefault="007237B9" w:rsidP="00A82FD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Azad Deihim</w:t>
            </w:r>
          </w:p>
        </w:tc>
      </w:tr>
    </w:tbl>
    <w:p w:rsidR="007A2607" w:rsidRDefault="007A2607">
      <w:pPr>
        <w:rPr>
          <w:b/>
          <w:sz w:val="32"/>
          <w:szCs w:val="32"/>
        </w:rPr>
      </w:pPr>
    </w:p>
    <w:p w:rsidR="007A2607" w:rsidRDefault="007A2607">
      <w:pPr>
        <w:rPr>
          <w:b/>
          <w:sz w:val="32"/>
          <w:szCs w:val="32"/>
        </w:rPr>
      </w:pPr>
    </w:p>
    <w:p w:rsidR="007A2607" w:rsidRDefault="007A2607">
      <w:pPr>
        <w:rPr>
          <w:b/>
          <w:sz w:val="32"/>
          <w:szCs w:val="32"/>
        </w:rPr>
      </w:pPr>
    </w:p>
    <w:p w:rsidR="007A2607" w:rsidRDefault="007A2607">
      <w:pPr>
        <w:rPr>
          <w:b/>
          <w:sz w:val="32"/>
          <w:szCs w:val="32"/>
        </w:rPr>
      </w:pPr>
    </w:p>
    <w:p w:rsidR="007A2607" w:rsidRDefault="007A2607">
      <w:pPr>
        <w:rPr>
          <w:b/>
          <w:sz w:val="32"/>
          <w:szCs w:val="32"/>
        </w:rPr>
      </w:pPr>
    </w:p>
    <w:p w:rsidR="007A2607" w:rsidRDefault="007A2607">
      <w:pPr>
        <w:rPr>
          <w:b/>
          <w:sz w:val="32"/>
          <w:szCs w:val="32"/>
        </w:rPr>
      </w:pPr>
    </w:p>
    <w:p w:rsidR="007A2607" w:rsidRDefault="007A2607">
      <w:pPr>
        <w:rPr>
          <w:b/>
          <w:sz w:val="32"/>
          <w:szCs w:val="32"/>
        </w:rPr>
      </w:pPr>
    </w:p>
    <w:p w:rsidR="007A2607" w:rsidRDefault="007A2607">
      <w:pPr>
        <w:rPr>
          <w:b/>
          <w:sz w:val="32"/>
          <w:szCs w:val="32"/>
        </w:rPr>
      </w:pPr>
    </w:p>
    <w:p w:rsidR="008A69EC" w:rsidRDefault="007A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description:</w:t>
      </w:r>
    </w:p>
    <w:p w:rsidR="007237B9" w:rsidRDefault="007237B9">
      <w:r>
        <w:t>We would like to design a database for organizing different coding languages and their uses.  Our project will help students and workers easily transfer from one coding language to the other by:</w:t>
      </w:r>
    </w:p>
    <w:p w:rsidR="007237B9" w:rsidRDefault="007237B9">
      <w:r>
        <w:tab/>
        <w:t>a. Telling users what coding language can be used with specific hardware, and what hardware can be used with a certain coding language.</w:t>
      </w:r>
    </w:p>
    <w:p w:rsidR="007237B9" w:rsidRDefault="007237B9">
      <w:r>
        <w:tab/>
        <w:t>b. Assisting user with syntax transition, such as how different loops are structured, and how namespaces and classes are organized.</w:t>
      </w:r>
    </w:p>
    <w:p w:rsidR="007237B9" w:rsidRDefault="007237B9">
      <w:r>
        <w:tab/>
        <w:t>c. Optimizing code by informing users of runtime type; compiled, virtually compiled, or compiled at runtime</w:t>
      </w:r>
    </w:p>
    <w:p w:rsidR="007237B9" w:rsidRDefault="007237B9">
      <w:r>
        <w:tab/>
        <w:t>d. Assisting users with implementation of command-line code by suggesting engines to use</w:t>
      </w:r>
    </w:p>
    <w:p w:rsidR="007237B9" w:rsidRDefault="007237B9">
      <w:r>
        <w:tab/>
        <w:t>e. Providing information on multi-language classes (packages), such as tkinter and socket.</w:t>
      </w:r>
    </w:p>
    <w:p w:rsidR="007237B9" w:rsidRPr="007237B9" w:rsidRDefault="007237B9">
      <w:r>
        <w:tab/>
        <w:t>f. Assisting in small low-level differences, such as how lambda expressions are calculated; this can be very confusing when switching languages, and hopefully assistance on how the differences work can eliminate unnecessary confusion</w:t>
      </w:r>
      <w:bookmarkStart w:id="0" w:name="_GoBack"/>
      <w:bookmarkEnd w:id="0"/>
    </w:p>
    <w:p w:rsidR="008A69EC" w:rsidRDefault="008A69EC">
      <w:pPr>
        <w:rPr>
          <w:b/>
          <w:sz w:val="32"/>
          <w:szCs w:val="32"/>
        </w:rPr>
      </w:pPr>
    </w:p>
    <w:p w:rsidR="007A2607" w:rsidRPr="007A2607" w:rsidRDefault="007A2607">
      <w:pPr>
        <w:rPr>
          <w:b/>
          <w:sz w:val="32"/>
          <w:szCs w:val="32"/>
        </w:rPr>
      </w:pPr>
    </w:p>
    <w:sectPr w:rsidR="007A2607" w:rsidRPr="007A26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7C44"/>
    <w:multiLevelType w:val="singleLevel"/>
    <w:tmpl w:val="3A9E18F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D2"/>
    <w:rsid w:val="000D43AB"/>
    <w:rsid w:val="000D4BB4"/>
    <w:rsid w:val="002C34C9"/>
    <w:rsid w:val="003506D2"/>
    <w:rsid w:val="007237B9"/>
    <w:rsid w:val="007A2607"/>
    <w:rsid w:val="008A69EC"/>
    <w:rsid w:val="00A82FD9"/>
    <w:rsid w:val="00B43D08"/>
    <w:rsid w:val="00B56AEE"/>
    <w:rsid w:val="00C0721F"/>
    <w:rsid w:val="00E1689B"/>
    <w:rsid w:val="00FA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2E112"/>
  <w15:docId w15:val="{E9F575A5-AB08-4E80-8AF2-38DB1FA7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A2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D4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utoList1">
    <w:name w:val="2AutoList1"/>
    <w:rsid w:val="008A69EC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eastAsia="Times New Roman"/>
      <w:snapToGrid w:val="0"/>
      <w:sz w:val="24"/>
      <w:lang w:eastAsia="en-US"/>
    </w:rPr>
  </w:style>
  <w:style w:type="paragraph" w:styleId="BodyText">
    <w:name w:val="Body Text"/>
    <w:basedOn w:val="Normal"/>
    <w:link w:val="BodyTextChar"/>
    <w:rsid w:val="008A69EC"/>
    <w:pPr>
      <w:widowControl w:val="0"/>
      <w:tabs>
        <w:tab w:val="left" w:pos="-120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eastAsia="Times New Roman"/>
      <w:snapToGrid w:val="0"/>
      <w:szCs w:val="20"/>
      <w:lang w:eastAsia="en-US"/>
    </w:rPr>
  </w:style>
  <w:style w:type="character" w:customStyle="1" w:styleId="BodyTextChar">
    <w:name w:val="Body Text Char"/>
    <w:link w:val="BodyText"/>
    <w:rsid w:val="008A69EC"/>
    <w:rPr>
      <w:rFonts w:eastAsia="Times New Roman"/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u\Desktop\Spring2017\Homework\lab1\lab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lab01.dotx</Template>
  <TotalTime>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355</vt:lpstr>
    </vt:vector>
  </TitlesOfParts>
  <Company>WIT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355</dc:title>
  <dc:creator>Hongsheng Wu</dc:creator>
  <cp:lastModifiedBy>Pitts, Steven</cp:lastModifiedBy>
  <cp:revision>5</cp:revision>
  <cp:lastPrinted>2016-01-14T18:50:00Z</cp:lastPrinted>
  <dcterms:created xsi:type="dcterms:W3CDTF">2017-01-08T14:47:00Z</dcterms:created>
  <dcterms:modified xsi:type="dcterms:W3CDTF">2017-09-21T13:36:00Z</dcterms:modified>
</cp:coreProperties>
</file>